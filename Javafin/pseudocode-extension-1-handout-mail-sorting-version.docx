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EF21DC" w14:textId="77777777" w:rsidR="00116C7F" w:rsidRPr="00C442AC" w:rsidRDefault="009F7D3D" w:rsidP="00116C7F">
      <w:pPr>
        <w:pStyle w:val="Title"/>
        <w:jc w:val="center"/>
      </w:pPr>
      <w:r w:rsidRPr="00C442AC"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7EEF21EE" wp14:editId="7EEF21EF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35" cy="10683891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itchfully_word_front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35" cy="1068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F21DD" w14:textId="77777777" w:rsidR="00EA3108" w:rsidRPr="001518E6" w:rsidRDefault="00C57352" w:rsidP="003A3E67">
      <w:pPr>
        <w:pStyle w:val="Title"/>
        <w:jc w:val="center"/>
        <w:rPr>
          <w:b w:val="0"/>
          <w:color w:val="FFFFFF" w:themeColor="background1"/>
          <w:lang w:val="en-US"/>
        </w:rPr>
      </w:pPr>
      <w:r>
        <w:rPr>
          <w:b w:val="0"/>
          <w:color w:val="FFFFFF" w:themeColor="background1"/>
          <w:lang w:val="en-US"/>
        </w:rPr>
        <w:t>PSEUDO-CODE</w:t>
      </w:r>
      <w:r w:rsidR="00614FE0">
        <w:rPr>
          <w:b w:val="0"/>
          <w:color w:val="FFFFFF" w:themeColor="background1"/>
          <w:lang w:val="en-US"/>
        </w:rPr>
        <w:t xml:space="preserve"> extension 1</w:t>
      </w:r>
    </w:p>
    <w:p w14:paraId="7EEF21DE" w14:textId="77777777" w:rsidR="00116C7F" w:rsidRPr="001518E6" w:rsidRDefault="00C57352" w:rsidP="00116C7F">
      <w:pPr>
        <w:pStyle w:val="Subtitle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 xml:space="preserve">MAIL SORTING VERSION | SELECTION| </w:t>
      </w:r>
      <w:r w:rsidR="00C96C05" w:rsidRPr="001518E6">
        <w:rPr>
          <w:b/>
          <w:color w:val="FFFFFF" w:themeColor="background1"/>
          <w:lang w:val="en-US"/>
        </w:rPr>
        <w:t>SWITCHFULLY</w:t>
      </w:r>
    </w:p>
    <w:p w14:paraId="7EEF21DF" w14:textId="77777777" w:rsidR="001F206A" w:rsidRPr="001518E6" w:rsidRDefault="001F206A">
      <w:pPr>
        <w:rPr>
          <w:lang w:val="en-US"/>
        </w:rPr>
      </w:pPr>
      <w:r w:rsidRPr="001518E6">
        <w:rPr>
          <w:lang w:val="en-US"/>
        </w:rPr>
        <w:br w:type="page"/>
      </w:r>
    </w:p>
    <w:p w14:paraId="7EEF21E0" w14:textId="77777777" w:rsidR="00B76198" w:rsidRDefault="00B76198" w:rsidP="00D43EAC">
      <w:pPr>
        <w:pStyle w:val="ListParagraph"/>
        <w:ind w:left="1068"/>
        <w:rPr>
          <w:lang w:val="en-US"/>
        </w:rPr>
      </w:pPr>
    </w:p>
    <w:p w14:paraId="7EEF21E1" w14:textId="77777777" w:rsidR="00C57352" w:rsidRDefault="00C57352" w:rsidP="00C57352">
      <w:pPr>
        <w:pStyle w:val="Title"/>
        <w:jc w:val="center"/>
        <w:rPr>
          <w:lang w:val="en-US"/>
        </w:rPr>
      </w:pPr>
    </w:p>
    <w:p w14:paraId="7EEF21E2" w14:textId="77777777" w:rsidR="00C57352" w:rsidRPr="00C57352" w:rsidRDefault="00C57352" w:rsidP="00C57352">
      <w:pPr>
        <w:rPr>
          <w:lang w:val="en-US"/>
        </w:rPr>
      </w:pPr>
    </w:p>
    <w:p w14:paraId="7EEF21E3" w14:textId="77777777" w:rsidR="00C57352" w:rsidRPr="00C57352" w:rsidRDefault="00C57352" w:rsidP="00C57352">
      <w:pPr>
        <w:pStyle w:val="Title"/>
        <w:jc w:val="center"/>
        <w:rPr>
          <w:lang w:val="en-US"/>
        </w:rPr>
      </w:pPr>
      <w:r w:rsidRPr="00C57352">
        <w:rPr>
          <w:lang w:val="en-US"/>
        </w:rPr>
        <w:t>#1</w:t>
      </w:r>
    </w:p>
    <w:p w14:paraId="7EEF21E4" w14:textId="77777777" w:rsidR="00B76198" w:rsidRPr="00C57352" w:rsidRDefault="00C57352" w:rsidP="00C57352">
      <w:pPr>
        <w:ind w:left="708"/>
        <w:jc w:val="center"/>
        <w:rPr>
          <w:sz w:val="44"/>
          <w:szCs w:val="40"/>
          <w:lang w:val="en-US"/>
        </w:rPr>
      </w:pPr>
      <w:r w:rsidRPr="00C57352">
        <w:rPr>
          <w:sz w:val="44"/>
          <w:szCs w:val="40"/>
          <w:lang w:val="en-US"/>
        </w:rPr>
        <w:t xml:space="preserve">Emails should </w:t>
      </w:r>
      <w:r w:rsidR="00B76198" w:rsidRPr="00C57352">
        <w:rPr>
          <w:sz w:val="44"/>
          <w:szCs w:val="40"/>
          <w:lang w:val="en-US"/>
        </w:rPr>
        <w:t xml:space="preserve">be forwarded </w:t>
      </w:r>
      <w:r w:rsidRPr="00C57352">
        <w:rPr>
          <w:sz w:val="44"/>
          <w:szCs w:val="40"/>
          <w:lang w:val="en-US"/>
        </w:rPr>
        <w:t xml:space="preserve">only </w:t>
      </w:r>
      <w:r w:rsidR="00B76198" w:rsidRPr="00C57352">
        <w:rPr>
          <w:sz w:val="44"/>
          <w:szCs w:val="40"/>
          <w:lang w:val="en-US"/>
        </w:rPr>
        <w:t xml:space="preserve">once to </w:t>
      </w:r>
      <w:r w:rsidR="005A7127" w:rsidRPr="007C54B1">
        <w:rPr>
          <w:rFonts w:ascii="Consolas" w:hAnsi="Consolas"/>
          <w:sz w:val="40"/>
          <w:szCs w:val="40"/>
          <w:lang w:val="en-US"/>
        </w:rPr>
        <w:t>spam@parkshark.com</w:t>
      </w:r>
      <w:r w:rsidR="00B76198" w:rsidRPr="00C57352">
        <w:rPr>
          <w:sz w:val="44"/>
          <w:szCs w:val="40"/>
          <w:lang w:val="en-US"/>
        </w:rPr>
        <w:t>. When an email is received</w:t>
      </w:r>
      <w:r w:rsidRPr="00C57352">
        <w:rPr>
          <w:sz w:val="44"/>
          <w:szCs w:val="40"/>
          <w:lang w:val="en-US"/>
        </w:rPr>
        <w:t xml:space="preserve"> for the second time, delete that email instead of sending it</w:t>
      </w:r>
      <w:r w:rsidR="00B76198" w:rsidRPr="00C57352">
        <w:rPr>
          <w:sz w:val="44"/>
          <w:szCs w:val="40"/>
          <w:lang w:val="en-US"/>
        </w:rPr>
        <w:t xml:space="preserve"> to the spam address.</w:t>
      </w:r>
    </w:p>
    <w:p w14:paraId="7EEF21E5" w14:textId="77777777" w:rsidR="00C57352" w:rsidRDefault="00C57352" w:rsidP="00D43EAC">
      <w:pPr>
        <w:rPr>
          <w:sz w:val="40"/>
          <w:szCs w:val="40"/>
          <w:lang w:val="en-US"/>
        </w:rPr>
      </w:pPr>
    </w:p>
    <w:p w14:paraId="7EEF21E6" w14:textId="77777777" w:rsidR="00C57352" w:rsidRDefault="00C57352" w:rsidP="00D43EAC">
      <w:pPr>
        <w:rPr>
          <w:sz w:val="40"/>
          <w:szCs w:val="40"/>
          <w:lang w:val="en-US"/>
        </w:rPr>
      </w:pPr>
    </w:p>
    <w:p w14:paraId="7EEF21E7" w14:textId="77777777" w:rsidR="00C57352" w:rsidRDefault="00C57352" w:rsidP="00D43EAC">
      <w:pPr>
        <w:rPr>
          <w:sz w:val="40"/>
          <w:szCs w:val="40"/>
          <w:lang w:val="en-US"/>
        </w:rPr>
      </w:pPr>
    </w:p>
    <w:p w14:paraId="7EEF21E8" w14:textId="77777777" w:rsidR="00B76198" w:rsidRPr="00C57352" w:rsidRDefault="00C57352" w:rsidP="00C57352">
      <w:pPr>
        <w:pStyle w:val="Title"/>
        <w:jc w:val="center"/>
        <w:rPr>
          <w:lang w:val="en-US"/>
        </w:rPr>
      </w:pPr>
      <w:r w:rsidRPr="00C57352">
        <w:rPr>
          <w:lang w:val="en-US"/>
        </w:rPr>
        <w:t>#2</w:t>
      </w:r>
    </w:p>
    <w:p w14:paraId="7EEF21E9" w14:textId="77777777" w:rsidR="00B76198" w:rsidRPr="00C57352" w:rsidRDefault="00B76198" w:rsidP="00C57352">
      <w:pPr>
        <w:ind w:left="708"/>
        <w:jc w:val="center"/>
        <w:rPr>
          <w:sz w:val="44"/>
          <w:szCs w:val="40"/>
          <w:lang w:val="en-US"/>
        </w:rPr>
      </w:pPr>
      <w:r w:rsidRPr="00C57352">
        <w:rPr>
          <w:sz w:val="44"/>
          <w:szCs w:val="40"/>
          <w:lang w:val="en-US"/>
        </w:rPr>
        <w:t xml:space="preserve">By the end of the week, a report should be printed containing the amount of emails sent to </w:t>
      </w:r>
      <w:r w:rsidRPr="007C54B1">
        <w:rPr>
          <w:rFonts w:ascii="Consolas" w:hAnsi="Consolas"/>
          <w:sz w:val="40"/>
          <w:szCs w:val="40"/>
          <w:lang w:val="en-US"/>
        </w:rPr>
        <w:t>info@</w:t>
      </w:r>
      <w:r w:rsidR="005A7127" w:rsidRPr="007C54B1">
        <w:rPr>
          <w:rFonts w:ascii="Consolas" w:hAnsi="Consolas"/>
          <w:sz w:val="40"/>
          <w:szCs w:val="40"/>
          <w:lang w:val="en-US"/>
        </w:rPr>
        <w:t>parkshark.com</w:t>
      </w:r>
      <w:r w:rsidRPr="00C57352">
        <w:rPr>
          <w:sz w:val="44"/>
          <w:szCs w:val="40"/>
          <w:lang w:val="en-US"/>
        </w:rPr>
        <w:t>.</w:t>
      </w:r>
    </w:p>
    <w:p w14:paraId="7EEF21EA" w14:textId="77777777" w:rsidR="00B76198" w:rsidRDefault="00B76198" w:rsidP="00B76198">
      <w:pPr>
        <w:pStyle w:val="ListParagraph"/>
        <w:ind w:left="1068"/>
        <w:rPr>
          <w:lang w:val="en-US"/>
        </w:rPr>
      </w:pPr>
    </w:p>
    <w:p w14:paraId="7EEF21EB" w14:textId="77777777" w:rsidR="00B76198" w:rsidRPr="00BB6DDC" w:rsidRDefault="00B76198" w:rsidP="00B76198">
      <w:pPr>
        <w:pStyle w:val="ListParagraph"/>
        <w:ind w:left="1068"/>
        <w:rPr>
          <w:lang w:val="en-US"/>
        </w:rPr>
      </w:pPr>
    </w:p>
    <w:p w14:paraId="7EEF21EC" w14:textId="77777777" w:rsidR="00B76198" w:rsidRPr="00285B8A" w:rsidRDefault="00B76198" w:rsidP="00B76198">
      <w:pPr>
        <w:pStyle w:val="ListParagraph"/>
        <w:rPr>
          <w:lang w:val="en-US"/>
        </w:rPr>
      </w:pPr>
    </w:p>
    <w:p w14:paraId="7EEF21ED" w14:textId="77777777" w:rsidR="003C4AF5" w:rsidRPr="00B76198" w:rsidRDefault="003C4AF5" w:rsidP="00B76198">
      <w:pPr>
        <w:pStyle w:val="Heading1"/>
        <w:ind w:left="357"/>
        <w:rPr>
          <w:lang w:val="en-US"/>
        </w:rPr>
      </w:pPr>
    </w:p>
    <w:sectPr w:rsidR="003C4AF5" w:rsidRPr="00B76198" w:rsidSect="003A3E67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1F14" w14:textId="77777777" w:rsidR="00020D6D" w:rsidRDefault="00020D6D" w:rsidP="00A716DA">
      <w:pPr>
        <w:spacing w:after="0" w:line="240" w:lineRule="auto"/>
      </w:pPr>
      <w:r>
        <w:separator/>
      </w:r>
    </w:p>
  </w:endnote>
  <w:endnote w:type="continuationSeparator" w:id="0">
    <w:p w14:paraId="2965AF5C" w14:textId="77777777" w:rsidR="00020D6D" w:rsidRDefault="00020D6D" w:rsidP="00A7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77"/>
      <w:docPartObj>
        <w:docPartGallery w:val="Page Numbers (Bottom of Page)"/>
        <w:docPartUnique/>
      </w:docPartObj>
    </w:sdtPr>
    <w:sdtEndPr/>
    <w:sdtContent>
      <w:sdt>
        <w:sdtPr>
          <w:id w:val="-119688688"/>
          <w:docPartObj>
            <w:docPartGallery w:val="Page Numbers (Top of Page)"/>
            <w:docPartUnique/>
          </w:docPartObj>
        </w:sdtPr>
        <w:sdtEndPr/>
        <w:sdtContent>
          <w:p w14:paraId="7EEF21F5" w14:textId="77777777" w:rsidR="00571730" w:rsidRPr="00CC3B28" w:rsidRDefault="00571730" w:rsidP="00CC3B28">
            <w:pPr>
              <w:pStyle w:val="Footer"/>
              <w:rPr>
                <w:lang w:val="en-US"/>
              </w:rPr>
            </w:pPr>
            <w:r w:rsidRPr="00CC3B28">
              <w:rPr>
                <w:rFonts w:asciiTheme="minorHAnsi" w:hAnsiTheme="minorHAnsi" w:cstheme="minorHAnsi"/>
                <w:b/>
                <w:lang w:val="en-US"/>
              </w:rPr>
              <w:t>SWITCH</w:t>
            </w:r>
            <w:r w:rsidRPr="00CC3B28">
              <w:rPr>
                <w:rFonts w:asciiTheme="minorHAnsi" w:hAnsiTheme="minorHAnsi" w:cstheme="minorHAnsi"/>
                <w:b/>
                <w:color w:val="72A71F"/>
                <w:lang w:val="en-US"/>
              </w:rPr>
              <w:t>FULLY</w:t>
            </w:r>
            <w:r>
              <w:rPr>
                <w:rFonts w:asciiTheme="minorHAnsi" w:hAnsiTheme="minorHAnsi" w:cstheme="minorHAnsi"/>
                <w:b/>
                <w:color w:val="72A71F"/>
                <w:lang w:val="en-US"/>
              </w:rPr>
              <w:t xml:space="preserve"> </w:t>
            </w:r>
            <w:r w:rsidRPr="00CC3B28">
              <w:rPr>
                <w:rFonts w:asciiTheme="minorHAnsi" w:hAnsiTheme="minorHAnsi" w:cstheme="minorHAnsi"/>
                <w:b/>
                <w:lang w:val="en-US"/>
              </w:rPr>
              <w:t>©</w:t>
            </w:r>
            <w:r w:rsidRPr="00CC3B28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 Rights reserved</w:t>
            </w:r>
            <w:r>
              <w:rPr>
                <w:rFonts w:asciiTheme="minorHAnsi" w:hAnsiTheme="minorHAnsi" w:cstheme="minorHAnsi"/>
                <w:b/>
                <w:color w:val="72A71F"/>
                <w:lang w:val="en-US"/>
              </w:rPr>
              <w:t xml:space="preserve"> </w:t>
            </w:r>
            <w:r w:rsidRPr="00CC3B28">
              <w:rPr>
                <w:rFonts w:asciiTheme="minorHAnsi" w:hAnsiTheme="minorHAnsi" w:cstheme="minorHAnsi"/>
                <w:color w:val="000000" w:themeColor="text1"/>
                <w:lang w:val="en-US"/>
              </w:rPr>
              <w:t>|</w:t>
            </w:r>
            <w:r w:rsidRPr="00CC3B28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C3B28">
              <w:rPr>
                <w:rFonts w:asciiTheme="minorHAnsi" w:hAnsiTheme="minorHAnsi" w:cstheme="minorHAnsi"/>
                <w:b/>
                <w:lang w:val="en-US"/>
              </w:rPr>
              <w:t>www.switchfully.com</w:t>
            </w:r>
            <w:r w:rsidR="00C57352">
              <w:rPr>
                <w:lang w:val="en-US"/>
              </w:rPr>
              <w:tab/>
              <w:t>Page</w:t>
            </w:r>
            <w:r w:rsidRPr="00CC3B28">
              <w:rPr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CC3B28">
              <w:rPr>
                <w:b/>
                <w:bCs/>
                <w:lang w:val="en-US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4B1">
              <w:rPr>
                <w:b/>
                <w:bCs/>
                <w:noProof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C57352">
              <w:rPr>
                <w:lang w:val="en-US"/>
              </w:rPr>
              <w:t xml:space="preserve"> of</w:t>
            </w:r>
            <w:r w:rsidRPr="00CC3B28">
              <w:rPr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CC3B28">
              <w:rPr>
                <w:b/>
                <w:bCs/>
                <w:sz w:val="24"/>
                <w:szCs w:val="24"/>
                <w:lang w:val="en-US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4B1">
              <w:rPr>
                <w:b/>
                <w:bCs/>
                <w:noProof/>
                <w:sz w:val="24"/>
                <w:szCs w:val="24"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EF21F6" w14:textId="77777777" w:rsidR="00571730" w:rsidRPr="00CC3B28" w:rsidRDefault="00571730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21F7" w14:textId="77777777" w:rsidR="00571730" w:rsidRDefault="00571730">
    <w:pPr>
      <w:pStyle w:val="Footer"/>
      <w:jc w:val="right"/>
    </w:pPr>
  </w:p>
  <w:p w14:paraId="7EEF21F8" w14:textId="77777777" w:rsidR="00571730" w:rsidRPr="00A716DA" w:rsidRDefault="0057173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07F9" w14:textId="77777777" w:rsidR="00020D6D" w:rsidRDefault="00020D6D" w:rsidP="00A716DA">
      <w:pPr>
        <w:spacing w:after="0" w:line="240" w:lineRule="auto"/>
      </w:pPr>
      <w:r>
        <w:separator/>
      </w:r>
    </w:p>
  </w:footnote>
  <w:footnote w:type="continuationSeparator" w:id="0">
    <w:p w14:paraId="29095077" w14:textId="77777777" w:rsidR="00020D6D" w:rsidRDefault="00020D6D" w:rsidP="00A7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21F4" w14:textId="77777777" w:rsidR="00571730" w:rsidRPr="00E51644" w:rsidRDefault="00571730">
    <w:pPr>
      <w:pStyle w:val="Header"/>
      <w:rPr>
        <w:lang w:val="en-US"/>
      </w:rPr>
    </w:pPr>
    <w:r w:rsidRPr="00CC3B28">
      <w:rPr>
        <w:rFonts w:asciiTheme="minorHAnsi" w:hAnsiTheme="minorHAnsi" w:cstheme="minorHAnsi"/>
        <w:b/>
        <w:lang w:val="en-US"/>
      </w:rPr>
      <w:t>SWITCH</w:t>
    </w:r>
    <w:r w:rsidRPr="00CC3B28">
      <w:rPr>
        <w:rFonts w:asciiTheme="minorHAnsi" w:hAnsiTheme="minorHAnsi" w:cstheme="minorHAnsi"/>
        <w:b/>
        <w:color w:val="72A71F"/>
        <w:lang w:val="en-US"/>
      </w:rPr>
      <w:t>FULLY</w:t>
    </w:r>
    <w:r>
      <w:rPr>
        <w:lang w:val="en-US"/>
      </w:rPr>
      <w:tab/>
    </w:r>
    <w:r>
      <w:rPr>
        <w:lang w:val="en-US"/>
      </w:rPr>
      <w:tab/>
    </w:r>
    <w:sdt>
      <w:sdtPr>
        <w:rPr>
          <w:lang w:val="en-US"/>
        </w:rPr>
        <w:alias w:val="Title"/>
        <w:tag w:val=""/>
        <w:id w:val="89332127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7352">
          <w:rPr>
            <w:lang w:val="en-US"/>
          </w:rPr>
          <w:t>Pseudo-code extension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DB4"/>
    <w:multiLevelType w:val="hybridMultilevel"/>
    <w:tmpl w:val="7998263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F2D5E"/>
    <w:multiLevelType w:val="hybridMultilevel"/>
    <w:tmpl w:val="3D6A7888"/>
    <w:lvl w:ilvl="0" w:tplc="8AD46C5C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D0DFA"/>
    <w:multiLevelType w:val="hybridMultilevel"/>
    <w:tmpl w:val="A770F3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07C9"/>
    <w:multiLevelType w:val="hybridMultilevel"/>
    <w:tmpl w:val="0B04D91A"/>
    <w:lvl w:ilvl="0" w:tplc="6460463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en-US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7A1C8B"/>
    <w:multiLevelType w:val="multilevel"/>
    <w:tmpl w:val="63AA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DE1C79"/>
    <w:multiLevelType w:val="hybridMultilevel"/>
    <w:tmpl w:val="2F1A80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29F7"/>
    <w:multiLevelType w:val="hybridMultilevel"/>
    <w:tmpl w:val="A70044CC"/>
    <w:lvl w:ilvl="0" w:tplc="8AD46C5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47A6A"/>
    <w:multiLevelType w:val="hybridMultilevel"/>
    <w:tmpl w:val="33F485C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111A67"/>
    <w:multiLevelType w:val="hybridMultilevel"/>
    <w:tmpl w:val="4ADAF92E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FE141B2"/>
    <w:multiLevelType w:val="hybridMultilevel"/>
    <w:tmpl w:val="3CD4E064"/>
    <w:lvl w:ilvl="0" w:tplc="8AD46C5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74981"/>
    <w:multiLevelType w:val="hybridMultilevel"/>
    <w:tmpl w:val="31D4F1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721B3"/>
    <w:multiLevelType w:val="hybridMultilevel"/>
    <w:tmpl w:val="F53A6AA4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885227"/>
    <w:multiLevelType w:val="multilevel"/>
    <w:tmpl w:val="DB0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E66552"/>
    <w:multiLevelType w:val="hybridMultilevel"/>
    <w:tmpl w:val="A98017C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135414"/>
    <w:multiLevelType w:val="hybridMultilevel"/>
    <w:tmpl w:val="82242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90DAB"/>
    <w:multiLevelType w:val="multilevel"/>
    <w:tmpl w:val="276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F247F0"/>
    <w:multiLevelType w:val="hybridMultilevel"/>
    <w:tmpl w:val="2EA608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C0A"/>
    <w:multiLevelType w:val="multilevel"/>
    <w:tmpl w:val="A710B33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 w15:restartNumberingAfterBreak="0">
    <w:nsid w:val="470375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3E56AC"/>
    <w:multiLevelType w:val="multilevel"/>
    <w:tmpl w:val="B16AACB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07" w:hanging="907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0" w15:restartNumberingAfterBreak="0">
    <w:nsid w:val="5332630D"/>
    <w:multiLevelType w:val="hybridMultilevel"/>
    <w:tmpl w:val="458A3F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83447"/>
    <w:multiLevelType w:val="hybridMultilevel"/>
    <w:tmpl w:val="67AA759E"/>
    <w:lvl w:ilvl="0" w:tplc="8AD46C5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61D65"/>
    <w:multiLevelType w:val="hybridMultilevel"/>
    <w:tmpl w:val="C7F8F1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A2BBF"/>
    <w:multiLevelType w:val="hybridMultilevel"/>
    <w:tmpl w:val="097AE56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CE07B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0510A3"/>
    <w:multiLevelType w:val="hybridMultilevel"/>
    <w:tmpl w:val="BC70967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584C23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59C4334"/>
    <w:multiLevelType w:val="hybridMultilevel"/>
    <w:tmpl w:val="C4AC6DBE"/>
    <w:lvl w:ilvl="0" w:tplc="8AD46C5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B3B69"/>
    <w:multiLevelType w:val="hybridMultilevel"/>
    <w:tmpl w:val="F1A6237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E932667"/>
    <w:multiLevelType w:val="hybridMultilevel"/>
    <w:tmpl w:val="E842B35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4"/>
  </w:num>
  <w:num w:numId="4">
    <w:abstractNumId w:val="18"/>
  </w:num>
  <w:num w:numId="5">
    <w:abstractNumId w:val="19"/>
  </w:num>
  <w:num w:numId="6">
    <w:abstractNumId w:val="8"/>
  </w:num>
  <w:num w:numId="7">
    <w:abstractNumId w:val="10"/>
  </w:num>
  <w:num w:numId="8">
    <w:abstractNumId w:val="11"/>
  </w:num>
  <w:num w:numId="9">
    <w:abstractNumId w:val="22"/>
  </w:num>
  <w:num w:numId="10">
    <w:abstractNumId w:val="5"/>
  </w:num>
  <w:num w:numId="11">
    <w:abstractNumId w:val="20"/>
  </w:num>
  <w:num w:numId="12">
    <w:abstractNumId w:val="16"/>
  </w:num>
  <w:num w:numId="13">
    <w:abstractNumId w:val="14"/>
  </w:num>
  <w:num w:numId="14">
    <w:abstractNumId w:val="3"/>
  </w:num>
  <w:num w:numId="15">
    <w:abstractNumId w:val="23"/>
  </w:num>
  <w:num w:numId="16">
    <w:abstractNumId w:val="13"/>
  </w:num>
  <w:num w:numId="17">
    <w:abstractNumId w:val="25"/>
  </w:num>
  <w:num w:numId="18">
    <w:abstractNumId w:val="28"/>
  </w:num>
  <w:num w:numId="19">
    <w:abstractNumId w:val="0"/>
  </w:num>
  <w:num w:numId="20">
    <w:abstractNumId w:val="29"/>
  </w:num>
  <w:num w:numId="21">
    <w:abstractNumId w:val="7"/>
  </w:num>
  <w:num w:numId="22">
    <w:abstractNumId w:val="15"/>
  </w:num>
  <w:num w:numId="23">
    <w:abstractNumId w:val="4"/>
  </w:num>
  <w:num w:numId="24">
    <w:abstractNumId w:val="12"/>
  </w:num>
  <w:num w:numId="25">
    <w:abstractNumId w:val="2"/>
  </w:num>
  <w:num w:numId="26">
    <w:abstractNumId w:val="6"/>
  </w:num>
  <w:num w:numId="27">
    <w:abstractNumId w:val="1"/>
  </w:num>
  <w:num w:numId="28">
    <w:abstractNumId w:val="2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E7"/>
    <w:rsid w:val="00020D6D"/>
    <w:rsid w:val="000277A2"/>
    <w:rsid w:val="00080D83"/>
    <w:rsid w:val="000A7F0A"/>
    <w:rsid w:val="000B3002"/>
    <w:rsid w:val="000E4733"/>
    <w:rsid w:val="001104D4"/>
    <w:rsid w:val="00116C7F"/>
    <w:rsid w:val="001518E6"/>
    <w:rsid w:val="00185177"/>
    <w:rsid w:val="001F206A"/>
    <w:rsid w:val="00205199"/>
    <w:rsid w:val="00213E57"/>
    <w:rsid w:val="00216DBC"/>
    <w:rsid w:val="00250347"/>
    <w:rsid w:val="00275B3B"/>
    <w:rsid w:val="00276B81"/>
    <w:rsid w:val="00285B8A"/>
    <w:rsid w:val="002C235E"/>
    <w:rsid w:val="002C2A61"/>
    <w:rsid w:val="002E6E39"/>
    <w:rsid w:val="002F7FDC"/>
    <w:rsid w:val="00321199"/>
    <w:rsid w:val="0033109F"/>
    <w:rsid w:val="003A3E67"/>
    <w:rsid w:val="003B2CA5"/>
    <w:rsid w:val="003B7F49"/>
    <w:rsid w:val="003C4AF5"/>
    <w:rsid w:val="003D649C"/>
    <w:rsid w:val="00420037"/>
    <w:rsid w:val="0046671B"/>
    <w:rsid w:val="00485EE6"/>
    <w:rsid w:val="004D2306"/>
    <w:rsid w:val="004D2C5C"/>
    <w:rsid w:val="005109C1"/>
    <w:rsid w:val="005162E4"/>
    <w:rsid w:val="005332EC"/>
    <w:rsid w:val="00571730"/>
    <w:rsid w:val="005A7127"/>
    <w:rsid w:val="005B3147"/>
    <w:rsid w:val="005C1CC0"/>
    <w:rsid w:val="006036BD"/>
    <w:rsid w:val="00614FE0"/>
    <w:rsid w:val="00617251"/>
    <w:rsid w:val="00633A26"/>
    <w:rsid w:val="006451D5"/>
    <w:rsid w:val="00660B8C"/>
    <w:rsid w:val="00684EBF"/>
    <w:rsid w:val="006A0974"/>
    <w:rsid w:val="00742C15"/>
    <w:rsid w:val="0075106F"/>
    <w:rsid w:val="007639E9"/>
    <w:rsid w:val="0078710C"/>
    <w:rsid w:val="007A1C2D"/>
    <w:rsid w:val="007C54B1"/>
    <w:rsid w:val="007F36CA"/>
    <w:rsid w:val="008241A3"/>
    <w:rsid w:val="00832CE4"/>
    <w:rsid w:val="008448C6"/>
    <w:rsid w:val="00876A43"/>
    <w:rsid w:val="008A0FA0"/>
    <w:rsid w:val="008C1FC4"/>
    <w:rsid w:val="00901BA8"/>
    <w:rsid w:val="00912328"/>
    <w:rsid w:val="00914815"/>
    <w:rsid w:val="00954892"/>
    <w:rsid w:val="009B1D56"/>
    <w:rsid w:val="009C423E"/>
    <w:rsid w:val="009E0E9B"/>
    <w:rsid w:val="009F2F0A"/>
    <w:rsid w:val="009F7D3D"/>
    <w:rsid w:val="00A0635C"/>
    <w:rsid w:val="00A716DA"/>
    <w:rsid w:val="00AA7428"/>
    <w:rsid w:val="00AD7AEA"/>
    <w:rsid w:val="00B12DB9"/>
    <w:rsid w:val="00B154EC"/>
    <w:rsid w:val="00B47303"/>
    <w:rsid w:val="00B55B21"/>
    <w:rsid w:val="00B76198"/>
    <w:rsid w:val="00BB6DDC"/>
    <w:rsid w:val="00BD7364"/>
    <w:rsid w:val="00BF4A36"/>
    <w:rsid w:val="00C04012"/>
    <w:rsid w:val="00C07E7B"/>
    <w:rsid w:val="00C442AC"/>
    <w:rsid w:val="00C47542"/>
    <w:rsid w:val="00C47E6D"/>
    <w:rsid w:val="00C57352"/>
    <w:rsid w:val="00C8624F"/>
    <w:rsid w:val="00C96C05"/>
    <w:rsid w:val="00CC3B28"/>
    <w:rsid w:val="00D22966"/>
    <w:rsid w:val="00D43EAC"/>
    <w:rsid w:val="00D528C9"/>
    <w:rsid w:val="00D83D1A"/>
    <w:rsid w:val="00D85D1E"/>
    <w:rsid w:val="00DD30D5"/>
    <w:rsid w:val="00DE04F7"/>
    <w:rsid w:val="00DF4CDC"/>
    <w:rsid w:val="00E27C83"/>
    <w:rsid w:val="00E51644"/>
    <w:rsid w:val="00E67634"/>
    <w:rsid w:val="00E82404"/>
    <w:rsid w:val="00E90B6E"/>
    <w:rsid w:val="00E93C8F"/>
    <w:rsid w:val="00EA3108"/>
    <w:rsid w:val="00EB5290"/>
    <w:rsid w:val="00ED76F9"/>
    <w:rsid w:val="00ED7F97"/>
    <w:rsid w:val="00EE4C11"/>
    <w:rsid w:val="00F062D1"/>
    <w:rsid w:val="00F245E7"/>
    <w:rsid w:val="00F30C16"/>
    <w:rsid w:val="00F577DD"/>
    <w:rsid w:val="00F75814"/>
    <w:rsid w:val="00FC1496"/>
    <w:rsid w:val="00F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EF21DC"/>
  <w15:chartTrackingRefBased/>
  <w15:docId w15:val="{39ACCD12-3951-45AB-BFFF-62BD2DE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37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037"/>
    <w:pPr>
      <w:keepNext/>
      <w:keepLines/>
      <w:spacing w:before="400" w:after="120" w:line="240" w:lineRule="auto"/>
      <w:outlineLvl w:val="0"/>
    </w:pPr>
    <w:rPr>
      <w:rFonts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037"/>
    <w:pPr>
      <w:keepNext/>
      <w:keepLines/>
      <w:spacing w:before="120" w:after="120" w:line="240" w:lineRule="auto"/>
      <w:outlineLvl w:val="1"/>
    </w:pPr>
    <w:rPr>
      <w:rFonts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037"/>
    <w:pPr>
      <w:keepNext/>
      <w:keepLines/>
      <w:spacing w:before="120" w:after="120" w:line="240" w:lineRule="auto"/>
      <w:outlineLvl w:val="2"/>
    </w:pPr>
    <w:rPr>
      <w:rFonts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634"/>
    <w:pPr>
      <w:keepNext/>
      <w:keepLines/>
      <w:spacing w:before="120" w:after="120"/>
      <w:outlineLvl w:val="3"/>
    </w:pPr>
    <w:rPr>
      <w:rFonts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6DA"/>
    <w:pPr>
      <w:keepNext/>
      <w:keepLines/>
      <w:spacing w:before="120" w:after="0"/>
      <w:outlineLvl w:val="4"/>
    </w:pPr>
    <w:rPr>
      <w:rFonts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6DA"/>
    <w:pPr>
      <w:keepNext/>
      <w:keepLines/>
      <w:spacing w:before="120" w:after="0"/>
      <w:outlineLvl w:val="5"/>
    </w:pPr>
    <w:rPr>
      <w:rFonts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6DA"/>
    <w:pPr>
      <w:keepNext/>
      <w:keepLines/>
      <w:spacing w:before="120" w:after="0"/>
      <w:outlineLvl w:val="6"/>
    </w:pPr>
    <w:rPr>
      <w:rFonts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6DA"/>
    <w:pPr>
      <w:keepNext/>
      <w:keepLines/>
      <w:spacing w:before="120" w:after="0"/>
      <w:outlineLvl w:val="7"/>
    </w:pPr>
    <w:rPr>
      <w:rFonts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6DA"/>
    <w:pPr>
      <w:keepNext/>
      <w:keepLines/>
      <w:spacing w:before="120" w:after="0"/>
      <w:outlineLvl w:val="8"/>
    </w:pPr>
    <w:rPr>
      <w:rFonts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1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1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0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00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00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763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6D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6D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6D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6D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6D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16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D3D"/>
    <w:pPr>
      <w:spacing w:after="0" w:line="240" w:lineRule="auto"/>
      <w:contextualSpacing/>
    </w:pPr>
    <w:rPr>
      <w:rFonts w:asciiTheme="minorHAnsi" w:eastAsiaTheme="majorEastAsia" w:hAnsiTheme="min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D3D"/>
    <w:rPr>
      <w:rFonts w:eastAsiaTheme="majorEastAsia" w:cstheme="majorBidi"/>
      <w:b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6DA"/>
    <w:pPr>
      <w:numPr>
        <w:ilvl w:val="1"/>
      </w:numPr>
    </w:pPr>
    <w:rPr>
      <w:rFonts w:eastAsiaTheme="majorEastAsia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6D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716DA"/>
    <w:rPr>
      <w:b/>
      <w:bCs/>
    </w:rPr>
  </w:style>
  <w:style w:type="character" w:styleId="Emphasis">
    <w:name w:val="Emphasis"/>
    <w:basedOn w:val="DefaultParagraphFont"/>
    <w:uiPriority w:val="20"/>
    <w:qFormat/>
    <w:rsid w:val="00A716D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716DA"/>
    <w:pPr>
      <w:spacing w:before="160" w:line="240" w:lineRule="auto"/>
      <w:ind w:left="720" w:right="720"/>
    </w:pPr>
    <w:rPr>
      <w:rFonts w:eastAsiaTheme="majorEastAsia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716D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6D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6D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16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16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16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16D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716D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A716D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16D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16DA"/>
  </w:style>
  <w:style w:type="paragraph" w:styleId="Footer">
    <w:name w:val="footer"/>
    <w:basedOn w:val="Normal"/>
    <w:link w:val="FooterChar"/>
    <w:uiPriority w:val="99"/>
    <w:unhideWhenUsed/>
    <w:rsid w:val="00A716D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16DA"/>
  </w:style>
  <w:style w:type="character" w:customStyle="1" w:styleId="NoSpacingChar">
    <w:name w:val="No Spacing Char"/>
    <w:basedOn w:val="DefaultParagraphFont"/>
    <w:link w:val="NoSpacing"/>
    <w:uiPriority w:val="1"/>
    <w:rsid w:val="005332EC"/>
  </w:style>
  <w:style w:type="character" w:styleId="PlaceholderText">
    <w:name w:val="Placeholder Text"/>
    <w:basedOn w:val="DefaultParagraphFont"/>
    <w:uiPriority w:val="99"/>
    <w:semiHidden/>
    <w:rsid w:val="00E5164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C1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C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C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CC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de\Documents\Custom%20Office%20Templates\switchfully_course_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72C65AE5D0541BB664E123383F04E" ma:contentTypeVersion="14" ma:contentTypeDescription="Create a new document." ma:contentTypeScope="" ma:versionID="5eb21347f2c953f28584cc864ef5d1b0">
  <xsd:schema xmlns:xsd="http://www.w3.org/2001/XMLSchema" xmlns:xs="http://www.w3.org/2001/XMLSchema" xmlns:p="http://schemas.microsoft.com/office/2006/metadata/properties" xmlns:ns2="03ee00e3-3d58-4c13-ba99-7e123b20a3e0" xmlns:ns3="83d74da1-8ead-4648-944a-4f87e4a9dbf9" targetNamespace="http://schemas.microsoft.com/office/2006/metadata/properties" ma:root="true" ma:fieldsID="efb64951ef1a91ac8285e338887e4c11" ns2:_="" ns3:_="">
    <xsd:import namespace="03ee00e3-3d58-4c13-ba99-7e123b20a3e0"/>
    <xsd:import namespace="83d74da1-8ead-4648-944a-4f87e4a9db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PublishPDFtoFTP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e00e3-3d58-4c13-ba99-7e123b20a3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4da1-8ead-4648-944a-4f87e4a9d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PublishPDFtoFTP" ma:index="18" nillable="true" ma:displayName="Publish PDF to FTP" ma:default="1" ma:description="If set to Yes, a PDF will be generated and placed on switchfully.com every time the file is updated (or created)" ma:format="Dropdown" ma:internalName="PublishPDFtoFTP">
      <xsd:simpleType>
        <xsd:restriction base="dms:Boolea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PDFtoFTP xmlns="83d74da1-8ead-4648-944a-4f87e4a9dbf9">true</PublishPDFtoFTP>
  </documentManagement>
</p:properties>
</file>

<file path=customXml/itemProps1.xml><?xml version="1.0" encoding="utf-8"?>
<ds:datastoreItem xmlns:ds="http://schemas.openxmlformats.org/officeDocument/2006/customXml" ds:itemID="{74A3D506-7E9F-46EC-8A80-69691E45B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C1880F-BECA-4991-8FEE-A86F4BE4BE35}"/>
</file>

<file path=customXml/itemProps3.xml><?xml version="1.0" encoding="utf-8"?>
<ds:datastoreItem xmlns:ds="http://schemas.openxmlformats.org/officeDocument/2006/customXml" ds:itemID="{8DDE2D33-F530-43C0-AA3A-779706E92F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0548A-72BA-4C6D-AB23-E36C7212B58F}">
  <ds:schemaRefs>
    <ds:schemaRef ds:uri="http://schemas.microsoft.com/office/2006/metadata/properties"/>
    <ds:schemaRef ds:uri="83d74da1-8ead-4648-944a-4f87e4a9db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3ee00e3-3d58-4c13-ba99-7e123b20a3e0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switchfully_course_template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EXTENSION 1</vt:lpstr>
    </vt:vector>
  </TitlesOfParts>
  <Company>Cegekanv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Pseudo-code extension 1</dc:title>
  <dc:subject/>
  <dc:creator>Delestinne Niels</dc:creator>
  <cp:keywords/>
  <dc:description/>
  <cp:lastModifiedBy>Reinout Van Bets</cp:lastModifiedBy>
  <cp:revision>12</cp:revision>
  <cp:lastPrinted>2021-08-12T06:26:00Z</cp:lastPrinted>
  <dcterms:created xsi:type="dcterms:W3CDTF">2017-10-31T08:51:00Z</dcterms:created>
  <dcterms:modified xsi:type="dcterms:W3CDTF">2021-08-12T06:26:00Z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0x01010052E72C65AE5D0541BB664E123383F04E</vt:lpwstr>
  </property>
</Properties>
</file>